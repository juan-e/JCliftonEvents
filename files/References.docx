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5E076" w14:textId="77777777" w:rsidR="00CB3DB8" w:rsidRDefault="00DC5AD2">
      <w:pPr>
        <w:pStyle w:val="Heading1"/>
      </w:pPr>
      <w:r>
        <w:t>References</w:t>
      </w:r>
    </w:p>
    <w:p w14:paraId="2770D9A6" w14:textId="77777777" w:rsidR="00CB3DB8" w:rsidRDefault="00900C35">
      <w:r>
        <w:t>(Phone numbers available by request</w:t>
      </w:r>
      <w:r w:rsidR="00DC5AD2">
        <w:t>)</w:t>
      </w:r>
    </w:p>
    <w:p w14:paraId="2F5A736C" w14:textId="77777777" w:rsidR="00CB3DB8" w:rsidRDefault="00DC5AD2" w:rsidP="00DC5AD2">
      <w:pPr>
        <w:rPr>
          <w:color w:val="000000" w:themeColor="text1"/>
        </w:rPr>
      </w:pPr>
      <w:proofErr w:type="spellStart"/>
      <w:r>
        <w:rPr>
          <w:color w:val="000000" w:themeColor="text1"/>
        </w:rPr>
        <w:t>Jonicah</w:t>
      </w:r>
      <w:proofErr w:type="spellEnd"/>
      <w:r>
        <w:rPr>
          <w:color w:val="000000" w:themeColor="text1"/>
        </w:rPr>
        <w:t xml:space="preserve"> Joy Gerhardt – Bride ………………………………………………… </w:t>
      </w:r>
      <w:r w:rsidRPr="00DC5AD2">
        <w:rPr>
          <w:color w:val="000000" w:themeColor="text1"/>
        </w:rPr>
        <w:t>ja</w:t>
      </w:r>
      <w:r w:rsidRPr="00DC5AD2">
        <w:rPr>
          <w:color w:val="000000" w:themeColor="text1"/>
        </w:rPr>
        <w:t>i</w:t>
      </w:r>
      <w:r w:rsidRPr="00DC5AD2">
        <w:rPr>
          <w:color w:val="000000" w:themeColor="text1"/>
        </w:rPr>
        <w:t>ge.harv@gmail.com</w:t>
      </w:r>
    </w:p>
    <w:p w14:paraId="3C0ABFF7" w14:textId="77777777" w:rsidR="00DC5AD2" w:rsidRDefault="00DC5AD2" w:rsidP="00DC5AD2">
      <w:pPr>
        <w:rPr>
          <w:color w:val="000000" w:themeColor="text1"/>
        </w:rPr>
      </w:pPr>
      <w:r>
        <w:rPr>
          <w:color w:val="000000" w:themeColor="text1"/>
        </w:rPr>
        <w:t xml:space="preserve">Brittany </w:t>
      </w:r>
      <w:proofErr w:type="spellStart"/>
      <w:r>
        <w:rPr>
          <w:color w:val="000000" w:themeColor="text1"/>
        </w:rPr>
        <w:t>Schuyten</w:t>
      </w:r>
      <w:proofErr w:type="spellEnd"/>
      <w:r>
        <w:rPr>
          <w:color w:val="000000" w:themeColor="text1"/>
        </w:rPr>
        <w:t xml:space="preserve"> – Bride …….……………………………………….brittany.j.hoffman@gmail.com</w:t>
      </w:r>
    </w:p>
    <w:p w14:paraId="03733662" w14:textId="77777777" w:rsidR="00DC5AD2" w:rsidRDefault="00DC5AD2" w:rsidP="00DC5AD2">
      <w:pPr>
        <w:rPr>
          <w:color w:val="000000" w:themeColor="text1"/>
        </w:rPr>
      </w:pPr>
      <w:r>
        <w:rPr>
          <w:color w:val="000000" w:themeColor="text1"/>
        </w:rPr>
        <w:t>Anna Ball – Bride ……………………………………………………………annavisser03@gmail.com</w:t>
      </w:r>
    </w:p>
    <w:p w14:paraId="75FA044C" w14:textId="77777777" w:rsidR="00DC5AD2" w:rsidRDefault="00307C17" w:rsidP="00DC5AD2">
      <w:pPr>
        <w:rPr>
          <w:color w:val="000000" w:themeColor="text1"/>
        </w:rPr>
      </w:pPr>
      <w:r>
        <w:rPr>
          <w:color w:val="000000" w:themeColor="text1"/>
        </w:rPr>
        <w:t xml:space="preserve">Amy </w:t>
      </w:r>
      <w:proofErr w:type="spellStart"/>
      <w:r>
        <w:rPr>
          <w:color w:val="000000" w:themeColor="text1"/>
        </w:rPr>
        <w:t>Nedervelt</w:t>
      </w:r>
      <w:proofErr w:type="spellEnd"/>
      <w:r>
        <w:rPr>
          <w:color w:val="000000" w:themeColor="text1"/>
        </w:rPr>
        <w:t xml:space="preserve"> – Bride ………………………………………………………….aolchow2@gmail.com</w:t>
      </w:r>
    </w:p>
    <w:p w14:paraId="1383C861" w14:textId="77777777" w:rsidR="00307C17" w:rsidRPr="00DC5AD2" w:rsidRDefault="00307C17" w:rsidP="00DC5AD2">
      <w:pPr>
        <w:rPr>
          <w:color w:val="000000" w:themeColor="text1"/>
        </w:rPr>
      </w:pPr>
      <w:r>
        <w:rPr>
          <w:color w:val="000000" w:themeColor="text1"/>
        </w:rPr>
        <w:t>Maryann Burns</w:t>
      </w:r>
      <w:r w:rsidR="00C75F79">
        <w:rPr>
          <w:color w:val="000000" w:themeColor="text1"/>
        </w:rPr>
        <w:t xml:space="preserve"> – Bride</w:t>
      </w:r>
      <w:bookmarkStart w:id="0" w:name="_GoBack"/>
      <w:bookmarkEnd w:id="0"/>
      <w:r w:rsidR="00C75F79">
        <w:rPr>
          <w:color w:val="000000" w:themeColor="text1"/>
        </w:rPr>
        <w:t xml:space="preserve"> ………………………...………….....</w:t>
      </w:r>
      <w:r w:rsidR="00C75F79">
        <w:rPr>
          <w:rFonts w:ascii="Arial" w:hAnsi="Arial" w:cs="Arial"/>
          <w:color w:val="1A1A1A"/>
          <w:sz w:val="25"/>
          <w:szCs w:val="25"/>
        </w:rPr>
        <w:t>maryann_e_jansma@whirlpool.com</w:t>
      </w:r>
    </w:p>
    <w:sectPr w:rsidR="00307C17" w:rsidRPr="00DC5AD2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70D96" w14:textId="77777777" w:rsidR="006014FC" w:rsidRDefault="006014FC">
      <w:pPr>
        <w:spacing w:before="0" w:after="0" w:line="240" w:lineRule="auto"/>
      </w:pPr>
      <w:r>
        <w:separator/>
      </w:r>
    </w:p>
    <w:p w14:paraId="4660FCD9" w14:textId="77777777" w:rsidR="006014FC" w:rsidRDefault="006014FC"/>
  </w:endnote>
  <w:endnote w:type="continuationSeparator" w:id="0">
    <w:p w14:paraId="15C7C5AB" w14:textId="77777777" w:rsidR="006014FC" w:rsidRDefault="006014FC">
      <w:pPr>
        <w:spacing w:before="0" w:after="0" w:line="240" w:lineRule="auto"/>
      </w:pPr>
      <w:r>
        <w:continuationSeparator/>
      </w:r>
    </w:p>
    <w:p w14:paraId="2BF6F9A7" w14:textId="77777777" w:rsidR="006014FC" w:rsidRDefault="006014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7FD81" w14:textId="77777777" w:rsidR="00CB3DB8" w:rsidRDefault="006014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C18D1" w14:textId="77777777" w:rsidR="00CB3DB8" w:rsidRDefault="00900C35">
    <w:pPr>
      <w:pStyle w:val="Footer"/>
    </w:pPr>
    <w:r>
      <w:t>joncv@umich.edu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9AC25" w14:textId="77777777" w:rsidR="006014FC" w:rsidRDefault="006014FC">
      <w:pPr>
        <w:spacing w:before="0" w:after="0" w:line="240" w:lineRule="auto"/>
      </w:pPr>
      <w:r>
        <w:separator/>
      </w:r>
    </w:p>
    <w:p w14:paraId="51CDDBBC" w14:textId="77777777" w:rsidR="006014FC" w:rsidRDefault="006014FC"/>
  </w:footnote>
  <w:footnote w:type="continuationSeparator" w:id="0">
    <w:p w14:paraId="2C29FA7F" w14:textId="77777777" w:rsidR="006014FC" w:rsidRDefault="006014FC">
      <w:pPr>
        <w:spacing w:before="0" w:after="0" w:line="240" w:lineRule="auto"/>
      </w:pPr>
      <w:r>
        <w:continuationSeparator/>
      </w:r>
    </w:p>
    <w:p w14:paraId="617BB300" w14:textId="77777777" w:rsidR="006014FC" w:rsidRDefault="006014F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D2"/>
    <w:rsid w:val="00307C17"/>
    <w:rsid w:val="006014FC"/>
    <w:rsid w:val="00900C35"/>
    <w:rsid w:val="00B72D35"/>
    <w:rsid w:val="00C75F79"/>
    <w:rsid w:val="00CB3DB8"/>
    <w:rsid w:val="00DC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2A81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Hyperlink">
    <w:name w:val="Hyperlink"/>
    <w:basedOn w:val="DefaultParagraphFont"/>
    <w:uiPriority w:val="99"/>
    <w:unhideWhenUsed/>
    <w:rsid w:val="00DC5AD2"/>
    <w:rPr>
      <w:color w:val="0072C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5AD2"/>
    <w:rPr>
      <w:color w:val="7949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vredenburg/Library/Containers/com.microsoft.Word/Data/Library/Caches/1033/TM10002076/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E3"/>
    <w:rsid w:val="00D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63362E3C1C4C48876E1EDDEA35F1B2">
    <w:name w:val="2D63362E3C1C4C48876E1EDDEA35F1B2"/>
  </w:style>
  <w:style w:type="paragraph" w:customStyle="1" w:styleId="D346ECB486B18948B77E5B5703B081E5">
    <w:name w:val="D346ECB486B18948B77E5B5703B081E5"/>
  </w:style>
  <w:style w:type="paragraph" w:customStyle="1" w:styleId="F074BB6C25400C40A70C249F7618ED4F">
    <w:name w:val="F074BB6C25400C40A70C249F7618ED4F"/>
  </w:style>
  <w:style w:type="paragraph" w:customStyle="1" w:styleId="CAE782FF98208B499984AE74472C3F34">
    <w:name w:val="CAE782FF98208B499984AE74472C3F34"/>
  </w:style>
  <w:style w:type="paragraph" w:customStyle="1" w:styleId="BD297C71D957C842831A1D053094E72B">
    <w:name w:val="BD297C71D957C842831A1D053094E72B"/>
  </w:style>
  <w:style w:type="paragraph" w:customStyle="1" w:styleId="01FB6AD360BFD84C8BE741266E27B135">
    <w:name w:val="01FB6AD360BFD84C8BE741266E27B135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eastAsia="ja-JP"/>
    </w:rPr>
  </w:style>
  <w:style w:type="paragraph" w:customStyle="1" w:styleId="E50AB9A44C7A0B4A8F869015A06A88E2">
    <w:name w:val="E50AB9A44C7A0B4A8F869015A06A88E2"/>
  </w:style>
  <w:style w:type="paragraph" w:customStyle="1" w:styleId="4E73A10CA3AD2A4BA5E6E76D1916F3B1">
    <w:name w:val="4E73A10CA3AD2A4BA5E6E76D1916F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8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Vredenburg</dc:creator>
  <cp:keywords/>
  <dc:description/>
  <cp:lastModifiedBy>Jon Vredenburg</cp:lastModifiedBy>
  <cp:revision>1</cp:revision>
  <cp:lastPrinted>2016-11-30T18:00:00Z</cp:lastPrinted>
  <dcterms:created xsi:type="dcterms:W3CDTF">2016-11-30T17:52:00Z</dcterms:created>
  <dcterms:modified xsi:type="dcterms:W3CDTF">2016-12-01T17:19:00Z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